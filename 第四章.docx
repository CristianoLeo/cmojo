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第四章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240" w:afterAutospacing="0"/>
        <w:ind w:left="0" w:right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选择题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1、</w:t>
      </w:r>
      <w:r>
        <w:rPr>
          <w:rStyle w:val="12"/>
        </w:rPr>
        <w:t>设f(x)为可导函数，则（    ）正确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A、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266825" cy="361950"/>
            <wp:effectExtent l="0" t="0" r="13335" b="3810"/>
            <wp:docPr id="1" name="图片 148" descr="IMG_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8" descr="IMG_4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B、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085850" cy="352425"/>
            <wp:effectExtent l="0" t="0" r="11430" b="13335"/>
            <wp:docPr id="2" name="图片 149" descr="IMG_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9" descr="IMG_4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C、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952500" cy="352425"/>
            <wp:effectExtent l="0" t="0" r="7620" b="13335"/>
            <wp:docPr id="3" name="图片 150" descr="IMG_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0" descr="IMG_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D、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162050" cy="352425"/>
            <wp:effectExtent l="0" t="0" r="11430" b="13335"/>
            <wp:docPr id="4" name="图片 151" descr="IMG_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1" descr="IMG_4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24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3、</w:t>
      </w:r>
      <w:r>
        <w:rPr>
          <w:rStyle w:val="12"/>
        </w:rPr>
        <w:t>设f'(x)连续，则（）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A、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657350" cy="352425"/>
            <wp:effectExtent l="0" t="0" r="3810" b="13335"/>
            <wp:docPr id="10" name="图片 159" descr="IMG_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9" descr="IMG_4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B、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543050" cy="352425"/>
            <wp:effectExtent l="0" t="0" r="11430" b="13335"/>
            <wp:docPr id="11" name="图片 160" descr="IMG_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0" descr="IMG_4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C、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581150" cy="371475"/>
            <wp:effectExtent l="0" t="0" r="3810" b="9525"/>
            <wp:docPr id="12" name="图片 161" descr="IMG_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1" descr="IMG_4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D、 </w:t>
      </w:r>
      <w:r>
        <w:rPr>
          <w:rFonts w:ascii="宋体" w:hAnsi="宋体" w:eastAsia="宋体" w:cs="宋体"/>
          <w:sz w:val="19"/>
          <w:szCs w:val="19"/>
        </w:rPr>
        <w:drawing>
          <wp:inline distT="0" distB="0" distL="114300" distR="114300">
            <wp:extent cx="1638300" cy="371475"/>
            <wp:effectExtent l="0" t="0" r="7620" b="9525"/>
            <wp:docPr id="13" name="图片 162" descr="IMG_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2" descr="IMG_4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A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3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5276850" cy="647700"/>
            <wp:effectExtent l="0" t="0" r="11430" b="7620"/>
            <wp:docPr id="170" name="图片 17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A、 2cos2x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B、 2cot2x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C、 sin2x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 xml:space="preserve">D、 cos2x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A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240" w:afterAutospacing="0"/>
        <w:ind w:right="0" w:rightChars="0"/>
        <w:jc w:val="left"/>
        <w:rPr>
          <w:rFonts w:ascii="宋体" w:hAnsi="宋体" w:eastAsia="宋体" w:cs="宋体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240" w:afterAutospacing="0"/>
        <w:ind w:right="0" w:rightChars="0"/>
        <w:jc w:val="left"/>
        <w:rPr>
          <w:rFonts w:ascii="宋体" w:hAnsi="宋体" w:eastAsia="宋体" w:cs="宋体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240" w:afterAutospacing="0"/>
        <w:ind w:right="0" w:rightChars="0"/>
        <w:jc w:val="left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二、计算题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600575" cy="1000125"/>
            <wp:effectExtent l="0" t="0" r="1905" b="5715"/>
            <wp:docPr id="20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 descr="IMG_29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1400175"/>
            <wp:effectExtent l="0" t="0" r="3810" b="1905"/>
            <wp:docPr id="21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4" descr="IMG_29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</w:rPr>
        <w:t>2、</w:t>
      </w:r>
      <w:r>
        <w:rPr>
          <w:rStyle w:val="12"/>
        </w:rPr>
        <w:drawing>
          <wp:inline distT="0" distB="0" distL="114300" distR="114300">
            <wp:extent cx="4086225" cy="1057275"/>
            <wp:effectExtent l="0" t="0" r="13335" b="9525"/>
            <wp:docPr id="22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5" descr="IMG_3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1647825"/>
            <wp:effectExtent l="0" t="0" r="3810" b="13335"/>
            <wp:docPr id="23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6" descr="IMG_3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3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143375" cy="1143000"/>
            <wp:effectExtent l="0" t="0" r="1905" b="0"/>
            <wp:docPr id="24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7" descr="IMG_3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1514475"/>
            <wp:effectExtent l="0" t="0" r="3810" b="9525"/>
            <wp:docPr id="25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8" descr="IMG_3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4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448175" cy="971550"/>
            <wp:effectExtent l="0" t="0" r="1905" b="3810"/>
            <wp:docPr id="26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9" descr="IMG_3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781050"/>
            <wp:effectExtent l="0" t="0" r="3810" b="11430"/>
            <wp:docPr id="27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0" descr="IMG_3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5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057650" cy="1123950"/>
            <wp:effectExtent l="0" t="0" r="11430" b="3810"/>
            <wp:docPr id="28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1" descr="IMG_3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847725"/>
            <wp:effectExtent l="0" t="0" r="3810" b="5715"/>
            <wp:docPr id="29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2" descr="IMG_30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6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5600700" cy="1104900"/>
            <wp:effectExtent l="0" t="0" r="7620" b="7620"/>
            <wp:docPr id="30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5" descr="IMG_3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904875"/>
            <wp:effectExtent l="0" t="0" r="3810" b="9525"/>
            <wp:docPr id="31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6" descr="IMG_3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7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552950" cy="1228725"/>
            <wp:effectExtent l="0" t="0" r="3810" b="5715"/>
            <wp:docPr id="32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9" descr="IMG_3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1123950"/>
            <wp:effectExtent l="0" t="0" r="3810" b="3810"/>
            <wp:docPr id="33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0" descr="IMG_3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8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705350" cy="1038225"/>
            <wp:effectExtent l="0" t="0" r="3810" b="13335"/>
            <wp:docPr id="34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1" descr="IMG_3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1476375"/>
            <wp:effectExtent l="0" t="0" r="3810" b="1905"/>
            <wp:docPr id="35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2" descr="IMG_3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9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743450" cy="1295400"/>
            <wp:effectExtent l="0" t="0" r="11430" b="0"/>
            <wp:docPr id="36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3" descr="IMG_3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1428750"/>
            <wp:effectExtent l="0" t="0" r="3810" b="3810"/>
            <wp:docPr id="37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4" descr="IMG_3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10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5734050" cy="1038225"/>
            <wp:effectExtent l="0" t="0" r="11430" b="13335"/>
            <wp:docPr id="38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1" descr="IMG_3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5133975"/>
            <wp:effectExtent l="0" t="0" r="3810" b="1905"/>
            <wp:docPr id="39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2" descr="IMG_3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11</w:t>
      </w:r>
      <w:r>
        <w:rPr>
          <w:rStyle w:val="12"/>
        </w:rPr>
        <w:t>、</w:t>
      </w:r>
      <w:r>
        <w:rPr>
          <w:rStyle w:val="12"/>
        </w:rPr>
        <w:drawing>
          <wp:inline distT="0" distB="0" distL="114300" distR="114300">
            <wp:extent cx="4724400" cy="1057275"/>
            <wp:effectExtent l="0" t="0" r="0" b="9525"/>
            <wp:docPr id="44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7" descr="IMG_3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7143750" cy="971550"/>
            <wp:effectExtent l="0" t="0" r="3810" b="3810"/>
            <wp:docPr id="45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8" descr="IMG_3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12</w:t>
      </w:r>
      <w:r>
        <w:rPr>
          <w:rStyle w:val="12"/>
        </w:rPr>
        <w:t>、求不定积分</w:t>
      </w:r>
      <w:r>
        <w:rPr>
          <w:rStyle w:val="12"/>
        </w:rPr>
        <w:drawing>
          <wp:inline distT="0" distB="0" distL="114300" distR="114300">
            <wp:extent cx="1019175" cy="647700"/>
            <wp:effectExtent l="0" t="0" r="1905" b="7620"/>
            <wp:docPr id="46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1" descr="IMG_3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4676775" cy="933450"/>
            <wp:effectExtent l="0" t="0" r="1905" b="11430"/>
            <wp:docPr id="47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2" descr="IMG_3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13</w:t>
      </w:r>
      <w:r>
        <w:rPr>
          <w:rStyle w:val="12"/>
        </w:rPr>
        <w:t>、求不定积分</w:t>
      </w:r>
      <w:r>
        <w:rPr>
          <w:rStyle w:val="12"/>
        </w:rPr>
        <w:drawing>
          <wp:inline distT="0" distB="0" distL="114300" distR="114300">
            <wp:extent cx="876300" cy="532765"/>
            <wp:effectExtent l="0" t="0" r="7620" b="635"/>
            <wp:docPr id="48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3" descr="IMG_3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4114800" cy="714375"/>
            <wp:effectExtent l="0" t="0" r="0" b="1905"/>
            <wp:docPr id="49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4" descr="IMG_3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14</w:t>
      </w:r>
      <w:r>
        <w:rPr>
          <w:rStyle w:val="12"/>
        </w:rPr>
        <w:t>、求不定积分</w:t>
      </w:r>
      <w:r>
        <w:rPr>
          <w:rStyle w:val="12"/>
        </w:rPr>
        <w:drawing>
          <wp:inline distT="0" distB="0" distL="114300" distR="114300">
            <wp:extent cx="1228725" cy="476885"/>
            <wp:effectExtent l="0" t="0" r="5715" b="10795"/>
            <wp:docPr id="50" name="图片 85" descr="IMG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5" descr="IMG_3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6048375" cy="657225"/>
            <wp:effectExtent l="0" t="0" r="1905" b="13335"/>
            <wp:docPr id="51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6" descr="IMG_3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15</w:t>
      </w:r>
      <w:r>
        <w:rPr>
          <w:rStyle w:val="12"/>
        </w:rPr>
        <w:t>、求不定积分</w:t>
      </w:r>
      <w:r>
        <w:rPr>
          <w:rStyle w:val="12"/>
        </w:rPr>
        <w:drawing>
          <wp:inline distT="0" distB="0" distL="114300" distR="114300">
            <wp:extent cx="1057275" cy="513715"/>
            <wp:effectExtent l="0" t="0" r="9525" b="4445"/>
            <wp:docPr id="52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7" descr="IMG_3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5848350" cy="570865"/>
            <wp:effectExtent l="0" t="0" r="3810" b="8255"/>
            <wp:docPr id="53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8" descr="IMG_34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16</w:t>
      </w:r>
      <w:r>
        <w:rPr>
          <w:rStyle w:val="12"/>
        </w:rPr>
        <w:t>、求不定积分</w:t>
      </w:r>
      <w:r>
        <w:rPr>
          <w:rStyle w:val="12"/>
        </w:rPr>
        <w:drawing>
          <wp:inline distT="0" distB="0" distL="114300" distR="114300">
            <wp:extent cx="1162050" cy="589915"/>
            <wp:effectExtent l="0" t="0" r="11430" b="4445"/>
            <wp:docPr id="54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9" descr="IMG_3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6105525" cy="628650"/>
            <wp:effectExtent l="0" t="0" r="5715" b="11430"/>
            <wp:docPr id="55" name="图片 90" descr="IMG_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0" descr="IMG_34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rPr>
          <w:rStyle w:val="12"/>
          <w:rFonts w:hint="eastAsia"/>
          <w:lang w:val="en-US" w:eastAsia="zh-CN"/>
        </w:rPr>
        <w:t>17</w:t>
      </w:r>
      <w:r>
        <w:rPr>
          <w:rStyle w:val="12"/>
        </w:rPr>
        <w:t>、求不定积分</w:t>
      </w:r>
      <w:r>
        <w:rPr>
          <w:rStyle w:val="12"/>
        </w:rPr>
        <w:drawing>
          <wp:inline distT="0" distB="0" distL="114300" distR="114300">
            <wp:extent cx="1628775" cy="513715"/>
            <wp:effectExtent l="0" t="0" r="1905" b="4445"/>
            <wp:docPr id="58" name="图片 93" descr="IMG_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3" descr="IMG_34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r>
        <w:drawing>
          <wp:inline distT="0" distB="0" distL="114300" distR="114300">
            <wp:extent cx="6000750" cy="1914525"/>
            <wp:effectExtent l="0" t="0" r="3810" b="5715"/>
            <wp:docPr id="59" name="图片 94" descr="IMG_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4" descr="IMG_3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</w:p>
    <w:sectPr>
      <w:pgSz w:w="11906" w:h="16839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6BC23"/>
    <w:multiLevelType w:val="singleLevel"/>
    <w:tmpl w:val="7D36BC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attachedTemplate r:id="rId1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NDkyNjBlZDkxNjRkNWZiYjRlZDBlMDBmY2I0ODgifQ=="/>
  </w:docVars>
  <w:rsids>
    <w:rsidRoot w:val="68B80591"/>
    <w:rsid w:val="2E8B71AF"/>
    <w:rsid w:val="386949CF"/>
    <w:rsid w:val="68B80591"/>
    <w:rsid w:val="68F7333D"/>
    <w:rsid w:val="7A7E0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4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5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mrt20"/>
    <w:basedOn w:val="1"/>
    <w:qFormat/>
    <w:uiPriority w:val="0"/>
    <w:pPr>
      <w:spacing w:before="240" w:beforeAutospacing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45;&#30740;&#23460;\&#39640;&#31561;&#25968;&#23398;\&#20316;&#19994;\&#31532;&#22235;&#31456;&#20316;&#19994;\&#31532;&#22235;&#3145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第四章.dot</Template>
  <Pages>11</Pages>
  <Words>240</Words>
  <Characters>259</Characters>
  <TotalTime>2</TotalTime>
  <ScaleCrop>false</ScaleCrop>
  <LinksUpToDate>false</LinksUpToDate>
  <CharactersWithSpaces>316</CharactersWithSpaces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2023-12-08T09:38:00Z</dcterms:created>
  <dc:creator>郑伟</dc:creator>
  <cp:lastModifiedBy>郑伟</cp:lastModifiedBy>
  <dcterms:modified xsi:type="dcterms:W3CDTF">2023-12-10T12:25:19Z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8A8DFD753A1F4160A64B13A33855492F_13</vt:lpwstr>
  </property>
</Properties>
</file>